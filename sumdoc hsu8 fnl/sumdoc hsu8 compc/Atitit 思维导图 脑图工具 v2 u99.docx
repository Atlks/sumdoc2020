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思维导图 脑图工具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7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判断标准 是否支持标准格式mm，是否导出导入可以</w:t>
          </w:r>
          <w:r>
            <w:tab/>
          </w:r>
          <w:r>
            <w:fldChar w:fldCharType="begin"/>
          </w:r>
          <w:r>
            <w:instrText xml:space="preserve"> PAGEREF _Toc13229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_Toc13280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如何把标题作为导图？？</w:t>
          </w:r>
          <w:r>
            <w:tab/>
          </w:r>
          <w:r>
            <w:fldChar w:fldCharType="begin"/>
          </w:r>
          <w:r>
            <w:instrText xml:space="preserve"> PAGEREF _Toc26607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思维导图图标类库选择</w:t>
          </w:r>
          <w:r>
            <w:tab/>
          </w:r>
          <w:r>
            <w:fldChar w:fldCharType="begin"/>
          </w:r>
          <w:r>
            <w:instrText xml:space="preserve"> PAGEREF _Toc21245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0"/>
            </w:rPr>
            <w:t xml:space="preserve">2.2.1.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</w:rPr>
            <w:t> [代码]用jsMind显示一个简单的思维导图     </w:t>
          </w:r>
          <w:r>
            <w:tab/>
          </w:r>
          <w:r>
            <w:fldChar w:fldCharType="begin"/>
          </w:r>
          <w:r>
            <w:instrText xml:space="preserve"> PAGEREF _Toc19606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229"/>
      <w:r>
        <w:rPr>
          <w:rFonts w:hint="eastAsia"/>
          <w:lang w:val="en-US" w:eastAsia="zh-CN"/>
        </w:rPr>
        <w:t>判断标准 是否支持标准格式mm，是否导出导入可以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是否导出 outlne模式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可以替换节点拖动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280"/>
      <w:r>
        <w:rPr>
          <w:rFonts w:hint="eastAsia"/>
          <w:lang w:val="en-US" w:eastAsia="zh-CN"/>
        </w:rPr>
        <w:t>测试结论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Xmasermid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Xmid 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幕布  title to 导图 凑活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 echart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coggle不好用，不好拖动拼接节点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607"/>
      <w:r>
        <w:rPr>
          <w:rFonts w:hint="eastAsia"/>
          <w:lang w:val="en-US" w:eastAsia="zh-CN"/>
        </w:rPr>
        <w:t>如何把标题作为导图？？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to mubu 还需要手动tab以下。。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思维导图图标类库 haosyo he ma haod..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1245"/>
      <w:r>
        <w:rPr>
          <w:rFonts w:hint="eastAsia"/>
          <w:lang w:val="en-US" w:eastAsia="zh-CN"/>
        </w:rPr>
        <w:t>思维导图图标类库选择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 echart 好像  tree  lydaosysotu   tsabdae ,,,bo buhaoyong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Hichart haosyo yama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jsMind是一个纯javascript的思维导图类库，本代码使用jsMind展示了一个基础的思维导图。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jsMind 项目主页： http://hizzgdev.github.io/jsmind/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本代码示例：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"http://hizzgdev.github.io/jsmind/example/1_basic.html"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http://hizzgdev.github.io/jsmind/example/1_basic.html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r>
        <w:drawing>
          <wp:inline distT="0" distB="0" distL="114300" distR="114300">
            <wp:extent cx="3809365" cy="42094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6600"/>
          <w:spacing w:val="0"/>
          <w:sz w:val="20"/>
          <w:szCs w:val="20"/>
        </w:rPr>
      </w:pPr>
      <w:bookmarkStart w:id="4" w:name="_Toc19606"/>
      <w:r>
        <w:rPr>
          <w:rFonts w:hint="eastAsia" w:ascii="微软雅黑" w:hAnsi="微软雅黑" w:eastAsia="微软雅黑" w:cs="微软雅黑"/>
          <w:b w:val="0"/>
          <w:i w:val="0"/>
          <w:caps w:val="0"/>
          <w:color w:val="006600"/>
          <w:spacing w:val="0"/>
          <w:sz w:val="20"/>
          <w:szCs w:val="20"/>
          <w:shd w:val="clear" w:fill="FFFFFF"/>
        </w:rPr>
        <w:t> [代码]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00"/>
          <w:spacing w:val="0"/>
          <w:sz w:val="20"/>
          <w:szCs w:val="20"/>
          <w:shd w:val="clear" w:fill="FFFFFF"/>
        </w:rPr>
        <w:t>用jsMind显示一个简单的思维导图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instrText xml:space="preserve"> HYPERLINK "https://www.oschina.net/code/snippet_1986752_37379" \l "54988"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fldChar w:fldCharType="end"/>
      </w:r>
      <w:bookmarkStart w:id="5" w:name="54988"/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instrText xml:space="preserve"> HYPERLINK "https://www.oschina.net/code/piece_full?code=37379&amp;piece=54988" \l "54988" \t "https://www.oschina.net/code/_blank"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fldChar w:fldCharType="separate"/>
      </w:r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shd w:val="clear" w:fill="FFFFFF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"https://www.oschina.net/code/snippet_1986752_37379"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4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45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代码来源： http://hizzgdev.github.io/jsmind/example/1_basic.html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定义思维导图数据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mind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"meta"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"name"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"example"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"author"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"hizzgdev@163.com"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"version"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"0.2"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支持三种数据格式，具体参见jsMind的文档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https://github.com/hizzgdev/jsmind/blob/master/docs/zh/index.md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"format"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"node_array"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如果你在数据库中存储思维导图的每一个节点，则使用node_array格式非常方便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"data"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"isroot"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"jsMind"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"easy1"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 to show"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"easy2"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 to edit"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"easy3"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 to store"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"easy4"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"Easy to embed"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"open"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"Open Source"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"open1"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"open"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"on GitHub"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"open2"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"open"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"BSD License"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"powerful1"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"Base on Javascript"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"powerful2"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"Base on HTML5"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"powerful3"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"Depends on you"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jsMind的选项，更多参数参见jsMind的文档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https://github.com/hizzgdev/jsmind/blob/master/docs/zh/index.md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options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container: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'jsmind_container'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editable:</w:t>
            </w:r>
            <w:r>
              <w:rPr>
                <w:rStyle w:val="1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theme: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'primary'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jm = </w:t>
            </w:r>
            <w:r>
              <w:rPr>
                <w:rStyle w:val="1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jsMind(options);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jm.show(mind);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jm.set_readonly(true);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var mind_data = jm.get_data();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alert(mind_data);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8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JS 实现思维导图 - WEB前端 - 伯乐在线.html  custm implt mind pic design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AC8C"/>
    <w:multiLevelType w:val="multilevel"/>
    <w:tmpl w:val="2501AC8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1775E"/>
    <w:rsid w:val="00886D98"/>
    <w:rsid w:val="018C5BAB"/>
    <w:rsid w:val="024070D3"/>
    <w:rsid w:val="0CDA30A7"/>
    <w:rsid w:val="100524FA"/>
    <w:rsid w:val="135B4A8B"/>
    <w:rsid w:val="16AE120D"/>
    <w:rsid w:val="16BC07B7"/>
    <w:rsid w:val="1A6F5411"/>
    <w:rsid w:val="1F636142"/>
    <w:rsid w:val="270E0BEA"/>
    <w:rsid w:val="299B14C3"/>
    <w:rsid w:val="300C2609"/>
    <w:rsid w:val="3410322E"/>
    <w:rsid w:val="353958FB"/>
    <w:rsid w:val="3CCB0D10"/>
    <w:rsid w:val="4D3230D8"/>
    <w:rsid w:val="510D490F"/>
    <w:rsid w:val="51117751"/>
    <w:rsid w:val="58EE0054"/>
    <w:rsid w:val="5AAB6145"/>
    <w:rsid w:val="5D8C7D8E"/>
    <w:rsid w:val="5E91775E"/>
    <w:rsid w:val="5FCD453C"/>
    <w:rsid w:val="672526D6"/>
    <w:rsid w:val="6D535020"/>
    <w:rsid w:val="6EE4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2018-05-14T00:10:00Z</dcterms:created>
  <dc:creator>ATI老哇的爪子007</dc:creator>
  <cp:lastModifiedBy>u</cp:lastModifiedBy>
  <dcterms:modified xsi:type="dcterms:W3CDTF">2020-09-14T02:44:53Z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