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抗菌素 消炎药  抗生素 分类总结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626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常见三大分类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抗生素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（英语：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  <w:lang w:val="en-US"/>
            </w:rPr>
            <w:t>antibiotic</w:t>
          </w:r>
          <w:r>
            <w:tab/>
          </w:r>
          <w:r>
            <w:fldChar w:fldCharType="begin"/>
          </w:r>
          <w:r>
            <w:instrText xml:space="preserve"> PAGEREF _Toc32705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大环</w:t>
          </w:r>
          <w:r>
            <w:rPr>
              <w:lang w:val="en-US" w:eastAsia="zh-CN"/>
            </w:rPr>
            <w:t>内酯类</w:t>
          </w:r>
          <w:r>
            <w:tab/>
          </w:r>
          <w:r>
            <w:fldChar w:fldCharType="begin"/>
          </w:r>
          <w:r>
            <w:instrText xml:space="preserve"> PAGEREF _Toc7220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头孢类</w:t>
          </w:r>
          <w:r>
            <w:tab/>
          </w:r>
          <w:r>
            <w:fldChar w:fldCharType="begin"/>
          </w:r>
          <w:r>
            <w:instrText xml:space="preserve"> PAGEREF _Toc9690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青霉素类 （不推荐）</w:t>
          </w:r>
          <w:r>
            <w:tab/>
          </w:r>
          <w:r>
            <w:fldChar w:fldCharType="begin"/>
          </w:r>
          <w:r>
            <w:instrText xml:space="preserve"> PAGEREF _Toc24281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选择抗生素等标准</w:t>
          </w:r>
          <w:r>
            <w:tab/>
          </w:r>
          <w:r>
            <w:fldChar w:fldCharType="begin"/>
          </w:r>
          <w:r>
            <w:instrText xml:space="preserve"> PAGEREF _Toc6460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安全（副总用小）</w:t>
          </w:r>
          <w:r>
            <w:tab/>
          </w:r>
          <w:r>
            <w:fldChar w:fldCharType="begin"/>
          </w:r>
          <w:r>
            <w:instrText xml:space="preserve"> PAGEREF _Toc17506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容易找到和价格</w:t>
          </w:r>
          <w:r>
            <w:tab/>
          </w:r>
          <w:r>
            <w:fldChar w:fldCharType="begin"/>
          </w:r>
          <w:r>
            <w:instrText xml:space="preserve"> PAGEREF _Toc21680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抗生素流行</w:t>
          </w:r>
          <w:r>
            <w:tab/>
          </w:r>
          <w:r>
            <w:fldChar w:fldCharType="begin"/>
          </w:r>
          <w:r>
            <w:instrText xml:space="preserve"> PAGEREF _Toc19577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比较安全等抗生素</w:t>
          </w:r>
          <w:r>
            <w:tab/>
          </w:r>
          <w:r>
            <w:fldChar w:fldCharType="begin"/>
          </w:r>
          <w:r>
            <w:instrText xml:space="preserve"> PAGEREF _Toc4402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尿路感染常用抗生素</w:t>
          </w:r>
          <w:r>
            <w:tab/>
          </w:r>
          <w:r>
            <w:fldChar w:fldCharType="begin"/>
          </w:r>
          <w:r>
            <w:instrText xml:space="preserve"> PAGEREF _Toc3131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5.1. </w:t>
          </w:r>
          <w:r>
            <w:rPr>
              <w:rFonts w:hint="eastAsia"/>
            </w:rPr>
            <w:t>喹诺酮类，例如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诺氟沙星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8F9FA"/>
            </w:rPr>
            <w:t>Norfloxacin</w:t>
          </w:r>
          <w:r>
            <w:rPr>
              <w:rFonts w:hint="eastAsia"/>
            </w:rPr>
            <w:t>、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环丙沙星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8F9FA"/>
            </w:rPr>
            <w:t>Ciprofloxacin</w:t>
          </w:r>
          <w:r>
            <w:rPr>
              <w:rFonts w:hint="eastAsia"/>
              <w:lang w:eastAsia="zh-CN"/>
            </w:rPr>
            <w:t>，，</w:t>
          </w:r>
          <w:r>
            <w:tab/>
          </w:r>
          <w:r>
            <w:fldChar w:fldCharType="begin"/>
          </w:r>
          <w:r>
            <w:instrText xml:space="preserve"> PAGEREF _Toc5945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</w:rPr>
            <w:t>5.2. 青霉素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kern w:val="0"/>
              <w:szCs w:val="15"/>
              <w:lang w:val="en-US" w:eastAsia="zh-CN" w:bidi="ar"/>
            </w:rPr>
            <w:t>类</w:t>
          </w:r>
          <w:r>
            <w:rPr>
              <w:rFonts w:hint="eastAsia" w:ascii="sans-serif" w:hAnsi="sans-serif" w:eastAsia="sans-serif" w:cs="sans-serif"/>
              <w:i w:val="0"/>
              <w:caps w:val="0"/>
              <w:spacing w:val="0"/>
              <w:kern w:val="0"/>
              <w:szCs w:val="15"/>
              <w:lang w:val="en-US" w:eastAsia="zh-CN" w:bidi="ar"/>
            </w:rPr>
            <w:t xml:space="preserve">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阿莫西林</w:t>
          </w:r>
          <w:r>
            <w:tab/>
          </w:r>
          <w:r>
            <w:fldChar w:fldCharType="begin"/>
          </w:r>
          <w:r>
            <w:instrText xml:space="preserve"> PAGEREF _Toc15072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宋体" w:cs="sans-serif"/>
              <w:i w:val="0"/>
              <w:caps w:val="0"/>
              <w:spacing w:val="0"/>
              <w:szCs w:val="15"/>
              <w:lang w:val="en-US" w:eastAsia="zh-CN"/>
            </w:rPr>
            <w:t xml:space="preserve">5.3.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</w:rPr>
            <w:t>大环内酯类抗生素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lang w:val="en-US" w:eastAsia="zh-CN"/>
            </w:rPr>
            <w:t xml:space="preserve">  副作用主要是恶心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红霉素</w:t>
          </w:r>
          <w:r>
            <w:tab/>
          </w:r>
          <w:r>
            <w:fldChar w:fldCharType="begin"/>
          </w:r>
          <w:r>
            <w:instrText xml:space="preserve"> PAGEREF _Toc5937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_Toc11487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青霉素类</w:t>
          </w:r>
          <w:r>
            <w:tab/>
          </w:r>
          <w:r>
            <w:fldChar w:fldCharType="begin"/>
          </w:r>
          <w:r>
            <w:instrText xml:space="preserve"> PAGEREF _Toc10916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头孢类</w:t>
          </w:r>
          <w:r>
            <w:tab/>
          </w:r>
          <w:r>
            <w:fldChar w:fldCharType="begin"/>
          </w:r>
          <w:r>
            <w:instrText xml:space="preserve"> PAGEREF _Toc30934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</w:rPr>
            <w:t>3、其他β-内酰胺类，例如美罗培南等等；</w:t>
          </w:r>
          <w:r>
            <w:tab/>
          </w:r>
          <w:r>
            <w:fldChar w:fldCharType="begin"/>
          </w:r>
          <w:r>
            <w:instrText xml:space="preserve"> PAGEREF _Toc27634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、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氨基糖苷类</w:t>
          </w:r>
          <w:r>
            <w:rPr>
              <w:rFonts w:hint="eastAsia"/>
            </w:rPr>
            <w:t>，例如链霉素、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庆大霉素</w:t>
          </w:r>
          <w:r>
            <w:rPr>
              <w:rFonts w:hint="eastAsia"/>
            </w:rPr>
            <w:t>等等</w:t>
          </w:r>
          <w:r>
            <w:tab/>
          </w:r>
          <w:r>
            <w:fldChar w:fldCharType="begin"/>
          </w:r>
          <w:r>
            <w:instrText xml:space="preserve"> PAGEREF _Toc7416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大环内酯类</w:t>
          </w:r>
          <w:r>
            <w:rPr>
              <w:rFonts w:hint="eastAsia"/>
            </w:rPr>
            <w:t>，例如红霉素、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乙酰螺旋霉素</w:t>
          </w:r>
          <w:r>
            <w:rPr>
              <w:rFonts w:hint="eastAsia"/>
            </w:rPr>
            <w:t>等等；</w:t>
          </w:r>
          <w:r>
            <w:tab/>
          </w:r>
          <w:r>
            <w:fldChar w:fldCharType="begin"/>
          </w:r>
          <w:r>
            <w:instrText xml:space="preserve"> PAGEREF _Toc16519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6、磺胺类，例如磺胺甲基异唑、呋喃唑酮等等；</w:t>
          </w:r>
          <w:r>
            <w:tab/>
          </w:r>
          <w:r>
            <w:fldChar w:fldCharType="begin"/>
          </w:r>
          <w:r>
            <w:instrText xml:space="preserve"> PAGEREF _Toc28899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</w:rPr>
            <w:t>7、喹诺酮类，例如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诺氟沙星</w:t>
          </w:r>
          <w:r>
            <w:rPr>
              <w:rFonts w:hint="eastAsia"/>
            </w:rPr>
            <w:t>、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环丙沙星</w:t>
          </w:r>
          <w:r>
            <w:rPr>
              <w:rFonts w:hint="eastAsia"/>
            </w:rPr>
            <w:t>等等；</w:t>
          </w:r>
          <w:r>
            <w:tab/>
          </w:r>
          <w:r>
            <w:fldChar w:fldCharType="begin"/>
          </w:r>
          <w:r>
            <w:instrText xml:space="preserve"> PAGEREF _Toc4584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</w:rPr>
            <w:t>8、其他类抗生素，例如氯洁霉素（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克林霉素</w:t>
          </w:r>
          <w:r>
            <w:rPr>
              <w:rFonts w:hint="eastAsia"/>
            </w:rPr>
            <w:t>）、万古霉素、甲硝唑等等；</w:t>
          </w:r>
          <w:r>
            <w:tab/>
          </w:r>
          <w:r>
            <w:fldChar w:fldCharType="begin"/>
          </w:r>
          <w:r>
            <w:instrText xml:space="preserve"> PAGEREF _Toc20217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hint="eastAsia"/>
            </w:rPr>
            <w:t>9、抗真菌药，例如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硝酸咪康唑</w:t>
          </w:r>
          <w:r>
            <w:rPr>
              <w:rFonts w:hint="eastAsia"/>
            </w:rPr>
            <w:t>（达克宁霜、栓）、氟康唑等等；</w:t>
          </w:r>
          <w:r>
            <w:tab/>
          </w:r>
          <w:r>
            <w:fldChar w:fldCharType="begin"/>
          </w:r>
          <w:r>
            <w:instrText xml:space="preserve"> PAGEREF _Toc21528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 </w:t>
          </w:r>
          <w:r>
            <w:rPr>
              <w:rFonts w:hint="eastAsia"/>
            </w:rPr>
            <w:t>10、抗病毒药，例如吗啉呱（病毒灵）、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利巴韦林</w:t>
          </w:r>
          <w:r>
            <w:rPr>
              <w:rFonts w:hint="eastAsia"/>
            </w:rPr>
            <w:t>（病毒唑）等等；</w:t>
          </w:r>
          <w:r>
            <w:tab/>
          </w:r>
          <w:r>
            <w:fldChar w:fldCharType="begin"/>
          </w:r>
          <w:r>
            <w:instrText xml:space="preserve"> PAGEREF _Toc31159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11. </w:t>
          </w:r>
          <w:r>
            <w:rPr>
              <w:rFonts w:hint="eastAsia"/>
            </w:rPr>
            <w:t>11、其他抗感染药物，例如利福平、异烟肼、乙胺丁醇等等。</w:t>
          </w:r>
          <w:r>
            <w:tab/>
          </w:r>
          <w:r>
            <w:fldChar w:fldCharType="begin"/>
          </w:r>
          <w:r>
            <w:instrText xml:space="preserve"> PAGEREF _Toc27673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6.1. </w:t>
          </w:r>
          <w:r>
            <w:tab/>
          </w:r>
          <w:r>
            <w:fldChar w:fldCharType="begin"/>
          </w:r>
          <w:r>
            <w:instrText xml:space="preserve"> PAGEREF _Toc9380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比较</w:t>
          </w:r>
          <w:r>
            <w:tab/>
          </w:r>
          <w:r>
            <w:fldChar w:fldCharType="begin"/>
          </w:r>
          <w:r>
            <w:instrText xml:space="preserve"> PAGEREF _Toc24479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7.1.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青霉素类药物，其对细菌杀伤能力一般比头孢类抗生素差一点；</w:t>
          </w:r>
          <w:r>
            <w:tab/>
          </w:r>
          <w:r>
            <w:fldChar w:fldCharType="begin"/>
          </w:r>
          <w:r>
            <w:instrText xml:space="preserve"> PAGEREF _Toc1480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</w:rPr>
            <w:t>头孢比阿莫西林安全得多,过敏反应少</w:t>
          </w:r>
          <w:r>
            <w:tab/>
          </w:r>
          <w:r>
            <w:fldChar w:fldCharType="begin"/>
          </w:r>
          <w:r>
            <w:instrText xml:space="preserve"> PAGEREF _Toc16173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7.3. </w:t>
          </w:r>
          <w:r>
            <w:rPr>
              <w:rFonts w:hint="eastAsia"/>
            </w:rPr>
            <w:t>头孢菌素与青霉素相比具有抗菌谱较广，耐青霉素酶，疗效高、毒性低，过敏反应少等优点</w:t>
          </w:r>
          <w:r>
            <w:tab/>
          </w:r>
          <w:r>
            <w:fldChar w:fldCharType="begin"/>
          </w:r>
          <w:r>
            <w:instrText xml:space="preserve"> PAGEREF _Toc15311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黑名单类抗生素 （副作用太大）</w:t>
          </w:r>
          <w:r>
            <w:tab/>
          </w:r>
          <w:r>
            <w:fldChar w:fldCharType="begin"/>
          </w:r>
          <w:r>
            <w:instrText xml:space="preserve"> PAGEREF _Toc1579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t>然而由于自身的毒性。氨基糖胺类抗生素如今也不太使用了。</w:t>
          </w:r>
          <w:r>
            <w:tab/>
          </w:r>
          <w:r>
            <w:fldChar w:fldCharType="begin"/>
          </w:r>
          <w:r>
            <w:instrText xml:space="preserve"> PAGEREF _Toc30269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t>氯霉素的毒性较大，在发达国家不到万不得已不会使用</w:t>
          </w:r>
          <w:r>
            <w:tab/>
          </w:r>
          <w:r>
            <w:fldChar w:fldCharType="begin"/>
          </w:r>
          <w:r>
            <w:instrText xml:space="preserve"> PAGEREF _Toc18628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t>磺胺类抗生素</w:t>
          </w:r>
          <w:r>
            <w:rPr>
              <w:rFonts w:hint="eastAsia"/>
              <w:lang w:val="en-US" w:eastAsia="zh-CN"/>
            </w:rPr>
            <w:t xml:space="preserve"> </w:t>
          </w:r>
          <w:r>
            <w:t>肝中毒</w:t>
          </w:r>
          <w:r>
            <w:tab/>
          </w:r>
          <w:r>
            <w:fldChar w:fldCharType="begin"/>
          </w:r>
          <w:r>
            <w:instrText xml:space="preserve"> PAGEREF _Toc30823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8.4.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</w:rPr>
            <w:t>氨基糖苷类抗生素</w:t>
          </w:r>
          <w:r>
            <w:rPr>
              <w:rFonts w:hint="eastAsia" w:ascii="sans-serif" w:hAnsi="sans-serif" w:eastAsia="sans-serif" w:cs="sans-serif"/>
              <w:i w:val="0"/>
              <w:caps w:val="0"/>
              <w:spacing w:val="0"/>
              <w:kern w:val="0"/>
              <w:szCs w:val="15"/>
              <w:lang w:val="en-US" w:eastAsia="zh-CN" w:bidi="ar"/>
            </w:rPr>
            <w:t xml:space="preserve"> 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</w:rPr>
            <w:t>听力损害</w:t>
          </w:r>
          <w:r>
            <w:tab/>
          </w:r>
          <w:r>
            <w:fldChar w:fldCharType="begin"/>
          </w:r>
          <w:r>
            <w:instrText xml:space="preserve"> PAGEREF _Toc1412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8.5.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</w:rPr>
            <w:t>四环素类抗生素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lang w:val="en-US" w:eastAsia="zh-CN"/>
            </w:rPr>
            <w:t xml:space="preserve">  四环素牙</w:t>
          </w:r>
          <w:r>
            <w:tab/>
          </w:r>
          <w:r>
            <w:fldChar w:fldCharType="begin"/>
          </w:r>
          <w:r>
            <w:instrText xml:space="preserve"> PAGEREF _Toc5387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_Toc24845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32705"/>
      <w:r>
        <w:rPr>
          <w:rFonts w:hint="eastAsia"/>
          <w:lang w:val="en-US" w:eastAsia="zh-CN"/>
        </w:rPr>
        <w:t>常见三大分类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抗生素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（英语：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/>
        </w:rPr>
        <w:t>antibiotic</w:t>
      </w:r>
      <w:bookmarkEnd w:id="0"/>
    </w:p>
    <w:p>
      <w:pPr>
        <w:pStyle w:val="3"/>
        <w:bidi w:val="0"/>
        <w:rPr>
          <w:lang w:val="en-US" w:eastAsia="zh-CN"/>
        </w:rPr>
      </w:pPr>
      <w:bookmarkStart w:id="1" w:name="_Toc7220"/>
      <w:r>
        <w:rPr>
          <w:rFonts w:ascii="宋体" w:hAnsi="宋体" w:eastAsia="宋体" w:cs="宋体"/>
          <w:b/>
          <w:color w:val="333333"/>
          <w:kern w:val="0"/>
          <w:szCs w:val="24"/>
          <w:lang w:val="en-US" w:eastAsia="zh-CN" w:bidi="ar"/>
        </w:rPr>
        <w:t>大环</w:t>
      </w:r>
      <w:r>
        <w:rPr>
          <w:lang w:val="en-US" w:eastAsia="zh-CN"/>
        </w:rPr>
        <w:t>内酯类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9690"/>
      <w:r>
        <w:rPr>
          <w:rFonts w:hint="eastAsia"/>
          <w:lang w:val="en-US" w:eastAsia="zh-CN"/>
        </w:rPr>
        <w:t>头孢类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4281"/>
      <w:r>
        <w:rPr>
          <w:rFonts w:hint="eastAsia"/>
          <w:lang w:val="en-US" w:eastAsia="zh-CN"/>
        </w:rPr>
        <w:t>青霉素类 （不推荐）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6460"/>
      <w:r>
        <w:rPr>
          <w:rFonts w:hint="eastAsia"/>
          <w:lang w:val="en-US" w:eastAsia="zh-CN"/>
        </w:rPr>
        <w:t>选择抗生素等标准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7506"/>
      <w:r>
        <w:rPr>
          <w:rFonts w:hint="eastAsia"/>
          <w:lang w:val="en-US" w:eastAsia="zh-CN"/>
        </w:rPr>
        <w:t>安全（副总用小）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1680"/>
      <w:r>
        <w:rPr>
          <w:rFonts w:hint="eastAsia"/>
          <w:lang w:val="en-US" w:eastAsia="zh-CN"/>
        </w:rPr>
        <w:t>容易找到和价格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9577"/>
      <w:r>
        <w:rPr>
          <w:rFonts w:hint="eastAsia"/>
          <w:lang w:val="en-US" w:eastAsia="zh-CN"/>
        </w:rPr>
        <w:t>抗生素流行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r>
        <w:t>青霉素类尤其是阿莫西林仍然是目前最常用的抗生素</w:t>
      </w:r>
    </w:p>
    <w:p>
      <w:pP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8"/>
          <w:szCs w:val="18"/>
          <w:shd w:val="clear" w:fill="FFFFFF"/>
        </w:rPr>
        <w:t>产生了耐药性。尽管如此，青霉素类尤其是阿莫西林仍然是目前最常用的抗生素。</w:t>
      </w:r>
    </w:p>
    <w:p>
      <w:pP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8"/>
          <w:szCs w:val="18"/>
          <w:shd w:val="clear" w:fill="FFFFFF"/>
        </w:rPr>
      </w:pP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8"/>
          <w:szCs w:val="18"/>
          <w:shd w:val="clear" w:fill="FFFFFF"/>
        </w:rPr>
      </w:pPr>
      <w:r>
        <w:rPr>
          <w:rFonts w:hint="eastAsia"/>
        </w:rPr>
        <w:t>喹诺酮类，例如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"https://www.baidu.com/s?wd=%E8%AF%BA%E6%B0%9F%E6%B2%99%E6%98%9F&amp;tn=SE_PcZhidaonwhc_ngpagmjz&amp;rsv_dl=gh_pc_zhidao"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诺氟沙星</w:t>
      </w:r>
      <w:r>
        <w:rPr>
          <w:rFonts w:hint="eastAsia"/>
        </w:rPr>
        <w:fldChar w:fldCharType="end"/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</w:rPr>
        <w:t>Norfloxacin</w:t>
      </w:r>
      <w:r>
        <w:rPr>
          <w:rFonts w:hint="eastAsia"/>
        </w:rPr>
        <w:t>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"https://www.baidu.com/s?wd=%E7%8E%AF%E4%B8%99%E6%B2%99%E6%98%9F&amp;tn=SE_PcZhidaonwhc_ngpagmjz&amp;rsv_dl=gh_pc_zhidao"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环丙沙星</w:t>
      </w:r>
      <w:r>
        <w:rPr>
          <w:rFonts w:hint="eastAsia"/>
        </w:rPr>
        <w:fldChar w:fldCharType="end"/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</w:rPr>
        <w:t>Ciprofloxacin</w:t>
      </w:r>
    </w:p>
    <w:p>
      <w:pPr>
        <w:pStyle w:val="3"/>
        <w:bidi w:val="0"/>
        <w:rPr>
          <w:rFonts w:hint="eastAsia"/>
          <w:lang w:val="en-US" w:eastAsia="zh-CN"/>
        </w:rPr>
      </w:pPr>
      <w:r>
        <w:t>大环内酯类依旧是第二大类抗生素，其中红霉素最为常用</w:t>
      </w:r>
    </w:p>
    <w:p>
      <w:pP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  <w:lang w:val="en-US" w:eastAsia="zh-CN"/>
        </w:rPr>
      </w:pPr>
    </w:p>
    <w:p>
      <w:pPr>
        <w:rPr>
          <w:rFonts w:hint="eastAsia" w:ascii="sans-serif" w:hAnsi="sans-serif" w:eastAsia="宋体" w:cs="sans-serif"/>
          <w:b/>
          <w:i w:val="0"/>
          <w:caps w:val="0"/>
          <w:color w:val="0B0080"/>
          <w:spacing w:val="0"/>
          <w:sz w:val="15"/>
          <w:szCs w:val="15"/>
          <w:u w:val="none"/>
          <w:lang w:val="en-US" w:eastAsia="zh-CN"/>
        </w:rPr>
      </w:pPr>
      <w:r>
        <w:rPr>
          <w:rFonts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</w:rPr>
        <w:fldChar w:fldCharType="begin"/>
      </w:r>
      <w:r>
        <w:rPr>
          <w:rFonts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</w:rPr>
        <w:instrText xml:space="preserve"> HYPERLINK "https://zh.wikipedia.org/wiki/%E5%A4%A7%E7%8E%AF%E5%86%85%E9%85%AF%E7%B1%BB%E6%8A%97%E7%94%9F%E7%B4%A0" \o "大环内酯类抗生素" </w:instrText>
      </w:r>
      <w:r>
        <w:rPr>
          <w:rFonts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</w:rPr>
        <w:fldChar w:fldCharType="separate"/>
      </w:r>
      <w:r>
        <w:rPr>
          <w:rStyle w:val="17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</w:rPr>
        <w:t>大环内酯类抗生素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</w:rPr>
        <w:fldChar w:fldCharType="end"/>
      </w:r>
      <w:r>
        <w:rPr>
          <w:rFonts w:hint="eastAsia" w:ascii="sans-serif" w:hAnsi="sans-serif" w:eastAsia="宋体" w:cs="sans-serif"/>
          <w:b/>
          <w:i w:val="0"/>
          <w:caps w:val="0"/>
          <w:color w:val="0B0080"/>
          <w:spacing w:val="0"/>
          <w:sz w:val="15"/>
          <w:szCs w:val="15"/>
          <w:u w:val="none"/>
          <w:lang w:val="en-US" w:eastAsia="zh-CN"/>
        </w:rPr>
        <w:t xml:space="preserve">  副作用主要是恶心</w:t>
      </w:r>
    </w:p>
    <w:p>
      <w:pPr>
        <w:rPr>
          <w:rFonts w:hint="default" w:ascii="sans-serif" w:hAnsi="sans-serif" w:eastAsia="宋体" w:cs="sans-serif"/>
          <w:b/>
          <w:i w:val="0"/>
          <w:caps w:val="0"/>
          <w:color w:val="0B0080"/>
          <w:spacing w:val="0"/>
          <w:sz w:val="15"/>
          <w:szCs w:val="15"/>
          <w:u w:val="none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8"/>
          <w:szCs w:val="18"/>
          <w:shd w:val="clear" w:fill="FFFFFF"/>
        </w:rPr>
        <w:t>尽管也面临耐药性问题，大环内酯类依旧是第二大类抗生素，其中红霉素最为常用。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4402"/>
      <w:r>
        <w:rPr>
          <w:rFonts w:hint="eastAsia"/>
          <w:lang w:val="en-US" w:eastAsia="zh-CN"/>
        </w:rPr>
        <w:t>比较安全等抗生素</w:t>
      </w:r>
      <w:bookmarkEnd w:id="8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37"/>
        <w:gridCol w:w="1271"/>
        <w:gridCol w:w="1056"/>
        <w:gridCol w:w="846"/>
        <w:gridCol w:w="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D7D7D7" w:themeFill="background1" w:themeFillShade="D8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品名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流行度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副作用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阿莫西林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Amoxicillin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青霉素类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最常用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过敏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恶心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"https://www.baidu.com/s?wd=%E8%AF%BA%E6%B0%9F%E6%B2%99%E6%98%9F&amp;tn=SE_PcZhidaonwhc_ngpagmjz&amp;rsv_dl=gh_pc_zhidao" \t "https://zhidao.baidu.com/question/_blank"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7"/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F88BF"/>
                <w:spacing w:val="0"/>
                <w:szCs w:val="24"/>
                <w:u w:val="none"/>
                <w:shd w:val="clear" w:fill="FFFFFF"/>
              </w:rPr>
              <w:t>诺氟沙星</w:t>
            </w:r>
            <w:r>
              <w:rPr>
                <w:rFonts w:hint="eastAsia"/>
              </w:rPr>
              <w:fldChar w:fldCharType="end"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Norfloxacin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"https://www.baidu.com/s?wd=%E7%8E%AF%E4%B8%99%E6%B2%99%E6%98%9F&amp;tn=SE_PcZhidaonwhc_ngpagmjz&amp;rsv_dl=gh_pc_zhidao" \t "https://zhidao.baidu.com/question/_blank"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7"/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F88BF"/>
                <w:spacing w:val="0"/>
                <w:szCs w:val="24"/>
                <w:u w:val="none"/>
                <w:shd w:val="clear" w:fill="FFFFFF"/>
              </w:rPr>
              <w:t>环丙沙星</w:t>
            </w:r>
            <w:r>
              <w:rPr>
                <w:rFonts w:hint="eastAsia"/>
              </w:rPr>
              <w:fldChar w:fldCharType="end"/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Ciprofloxacin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喹诺酮类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恶心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红霉素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Erythromycin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Style w:val="17"/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0B0080"/>
                <w:spacing w:val="0"/>
                <w:szCs w:val="24"/>
                <w:u w:val="none"/>
              </w:rPr>
              <w:t>大环内酯类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第二大类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（流行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恶心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罗红霉素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Roxithromycin</w:t>
            </w:r>
          </w:p>
        </w:tc>
        <w:tc>
          <w:tcPr>
            <w:tcW w:w="0" w:type="auto"/>
          </w:tcPr>
          <w:p>
            <w:pPr>
              <w:bidi w:val="0"/>
              <w:rPr>
                <w:rStyle w:val="17"/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0B0080"/>
                <w:spacing w:val="0"/>
                <w:szCs w:val="24"/>
                <w:u w:val="none"/>
              </w:rPr>
            </w:pPr>
            <w:r>
              <w:rPr>
                <w:rStyle w:val="17"/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0B0080"/>
                <w:spacing w:val="0"/>
                <w:szCs w:val="24"/>
                <w:u w:val="none"/>
              </w:rPr>
              <w:t>大环内酯类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第二大类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恶心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头孢克肟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bookmarkStart w:id="37" w:name="_GoBack"/>
            <w:bookmarkEnd w:id="37"/>
            <w:r>
              <w:rPr>
                <w:rFonts w:hint="eastAsia"/>
                <w:lang w:val="en-US" w:eastAsia="zh-CN"/>
              </w:rPr>
              <w:t>cefixime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第三代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头孢菌素类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3131"/>
      <w:r>
        <w:rPr>
          <w:rFonts w:hint="eastAsia"/>
          <w:lang w:val="en-US" w:eastAsia="zh-CN"/>
        </w:rPr>
        <w:t>尿路感染常用抗生素</w:t>
      </w:r>
      <w:bookmarkEnd w:id="9"/>
    </w:p>
    <w:p>
      <w:pPr>
        <w:pStyle w:val="3"/>
        <w:bidi w:val="0"/>
        <w:rPr>
          <w:rFonts w:hint="eastAsia"/>
          <w:lang w:eastAsia="zh-CN"/>
        </w:rPr>
      </w:pPr>
      <w:bookmarkStart w:id="10" w:name="_Toc5945"/>
      <w:r>
        <w:rPr>
          <w:rFonts w:hint="eastAsia"/>
        </w:rPr>
        <w:t>喹诺酮类，例如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"https://www.baidu.com/s?wd=%E8%AF%BA%E6%B0%9F%E6%B2%99%E6%98%9F&amp;tn=SE_PcZhidaonwhc_ngpagmjz&amp;rsv_dl=gh_pc_zhidao"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诺氟沙星</w:t>
      </w:r>
      <w:r>
        <w:rPr>
          <w:rFonts w:hint="eastAsia"/>
        </w:rPr>
        <w:fldChar w:fldCharType="end"/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</w:rPr>
        <w:t>Norfloxacin</w:t>
      </w:r>
      <w:r>
        <w:rPr>
          <w:rFonts w:hint="eastAsia"/>
        </w:rPr>
        <w:t>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"https://www.baidu.com/s?wd=%E7%8E%AF%E4%B8%99%E6%B2%99%E6%98%9F&amp;tn=SE_PcZhidaonwhc_ngpagmjz&amp;rsv_dl=gh_pc_zhidao"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环丙沙星</w:t>
      </w:r>
      <w:r>
        <w:rPr>
          <w:rFonts w:hint="eastAsia"/>
        </w:rPr>
        <w:fldChar w:fldCharType="end"/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</w:rPr>
        <w:t>Ciprofloxacin</w:t>
      </w:r>
      <w:r>
        <w:rPr>
          <w:rFonts w:hint="eastAsia"/>
          <w:lang w:eastAsia="zh-CN"/>
        </w:rPr>
        <w:t>，，</w:t>
      </w:r>
      <w:bookmarkEnd w:id="10"/>
    </w:p>
    <w:p>
      <w:pPr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8"/>
          <w:szCs w:val="18"/>
          <w:shd w:val="clear" w:fill="FFFFFF"/>
        </w:rPr>
        <w:t>喹诺酮类抗生素通过干扰DNA复制转录过程杀死细菌。它广泛用于泌尿感染，是2002年美国用量最高的抗生素。</w:t>
      </w:r>
    </w:p>
    <w:p>
      <w:pPr>
        <w:rPr>
          <w:rFonts w:hint="eastAsia"/>
          <w:lang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</w:rPr>
        <w:t>细菌性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instrText xml:space="preserve"> HYPERLINK "https://zh.wikipedia.org/wiki/%E5%89%8D%E5%88%97%E8%85%BA%E7%82%8E" \o "前列腺炎"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t>前列腺炎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</w:rPr>
        <w:t>、细菌性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instrText xml:space="preserve"> HYPERLINK "https://zh.wikipedia.org/wiki/%E8%85%B9%E6%B3%BB" \o "腹泻"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t>腹泻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instrText xml:space="preserve"> HYPERLINK "https://zh.wikipedia.org/wiki/%E6%B7%8B%E7%97%85" \o "淋病"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t>淋病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fldChar w:fldCharType="end"/>
      </w:r>
    </w:p>
    <w:p>
      <w:pP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</w:rPr>
      </w:pPr>
      <w:r>
        <w:rPr>
          <w:rFonts w:hint="eastAsia"/>
        </w:rPr>
        <w:t>喹诺酮类</w:t>
      </w:r>
      <w:r>
        <w:rPr>
          <w:rFonts w:hint="eastAsia"/>
          <w:lang w:val="en-US" w:eastAsia="zh-CN"/>
        </w:rPr>
        <w:t>副总用小，主要是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</w:rPr>
        <w:t>恶心</w:t>
      </w:r>
    </w:p>
    <w:p>
      <w:pP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</w:rPr>
      </w:pPr>
    </w:p>
    <w:tbl>
      <w:tblPr>
        <w:tblStyle w:val="14"/>
        <w:tblW w:w="4000" w:type="pct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81"/>
        <w:gridCol w:w="3605"/>
        <w:gridCol w:w="133"/>
        <w:gridCol w:w="130"/>
        <w:gridCol w:w="130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5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pStyle w:val="3"/>
              <w:bidi w:val="0"/>
              <w:rPr>
                <w:rFonts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bookmarkStart w:id="11" w:name="_Toc15072"/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"https://zh.wikipedia.org/wiki/%E9%9D%92%E9%9C%89%E7%B4%A0" \o "青霉素"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青霉素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类</w:t>
            </w:r>
            <w:r>
              <w:rPr>
                <w:rFonts w:hint="eastAsia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 xml:space="preserve"> 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E3E3E"/>
                <w:spacing w:val="0"/>
                <w:sz w:val="18"/>
                <w:szCs w:val="18"/>
                <w:shd w:val="clear" w:fill="FFFFFF"/>
              </w:rPr>
              <w:t>阿莫西林</w:t>
            </w:r>
            <w:bookmarkEnd w:id="11"/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"https://zh.wikipedia.org/wiki/%E9%98%BF%E8%8E%AB%E8%A5%BF%E6%9E%97" \o "阿莫西林"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阿莫西林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Amoxicillin</w:t>
            </w: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</w:tbl>
    <w:p>
      <w:pP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8"/>
          <w:szCs w:val="18"/>
          <w:shd w:val="clear" w:fill="FFFFFF"/>
        </w:rPr>
        <w:t>产生了耐药性。尽管如此，青霉素类尤其是阿莫西林仍然是目前最常用的抗生素。</w:t>
      </w:r>
    </w:p>
    <w:p>
      <w:pP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  <w:lang w:val="en-US" w:eastAsia="zh-CN"/>
        </w:rPr>
      </w:pPr>
    </w:p>
    <w:p>
      <w:pPr>
        <w:pStyle w:val="3"/>
        <w:bidi w:val="0"/>
        <w:rPr>
          <w:rFonts w:hint="eastAsia" w:ascii="sans-serif" w:hAnsi="sans-serif" w:eastAsia="宋体" w:cs="sans-serif"/>
          <w:b/>
          <w:i w:val="0"/>
          <w:caps w:val="0"/>
          <w:color w:val="0B0080"/>
          <w:spacing w:val="0"/>
          <w:sz w:val="15"/>
          <w:szCs w:val="15"/>
          <w:u w:val="none"/>
          <w:lang w:val="en-US" w:eastAsia="zh-CN"/>
        </w:rPr>
      </w:pPr>
      <w:bookmarkStart w:id="12" w:name="_Toc5937"/>
      <w:r>
        <w:rPr>
          <w:rFonts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</w:rPr>
        <w:fldChar w:fldCharType="begin"/>
      </w:r>
      <w:r>
        <w:rPr>
          <w:rFonts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</w:rPr>
        <w:instrText xml:space="preserve"> HYPERLINK "https://zh.wikipedia.org/wiki/%E5%A4%A7%E7%8E%AF%E5%86%85%E9%85%AF%E7%B1%BB%E6%8A%97%E7%94%9F%E7%B4%A0" \o "大环内酯类抗生素" </w:instrText>
      </w:r>
      <w:r>
        <w:rPr>
          <w:rFonts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</w:rPr>
        <w:fldChar w:fldCharType="separate"/>
      </w:r>
      <w:r>
        <w:rPr>
          <w:rStyle w:val="17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</w:rPr>
        <w:t>大环内酯类抗生素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</w:rPr>
        <w:fldChar w:fldCharType="end"/>
      </w:r>
      <w:r>
        <w:rPr>
          <w:rFonts w:hint="eastAsia" w:ascii="sans-serif" w:hAnsi="sans-serif" w:eastAsia="宋体" w:cs="sans-serif"/>
          <w:b/>
          <w:i w:val="0"/>
          <w:caps w:val="0"/>
          <w:color w:val="0B0080"/>
          <w:spacing w:val="0"/>
          <w:sz w:val="15"/>
          <w:szCs w:val="15"/>
          <w:u w:val="none"/>
          <w:lang w:val="en-US" w:eastAsia="zh-CN"/>
        </w:rPr>
        <w:t xml:space="preserve">  副作用主要是恶心 </w:t>
      </w:r>
      <w: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8"/>
          <w:szCs w:val="18"/>
          <w:shd w:val="clear" w:fill="FFFFFF"/>
        </w:rPr>
        <w:t>红霉素</w:t>
      </w:r>
      <w:bookmarkEnd w:id="12"/>
    </w:p>
    <w:p>
      <w:pPr>
        <w:rPr>
          <w:rFonts w:hint="default" w:ascii="sans-serif" w:hAnsi="sans-serif" w:eastAsia="宋体" w:cs="sans-serif"/>
          <w:b/>
          <w:i w:val="0"/>
          <w:caps w:val="0"/>
          <w:color w:val="0B0080"/>
          <w:spacing w:val="0"/>
          <w:sz w:val="15"/>
          <w:szCs w:val="15"/>
          <w:u w:val="none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8"/>
          <w:szCs w:val="18"/>
          <w:shd w:val="clear" w:fill="FFFFFF"/>
        </w:rPr>
        <w:t>尽管也面临耐药性问题，大环内酯类依旧是第二大类抗生素，其中红霉素最为常用。</w:t>
      </w:r>
    </w:p>
    <w:tbl>
      <w:tblPr>
        <w:tblStyle w:val="14"/>
        <w:tblW w:w="4000" w:type="pct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9"/>
        <w:gridCol w:w="3897"/>
        <w:gridCol w:w="533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"https://zh.wikipedia.org/wiki/%E7%BA%A2%E9%9C%89%E7%B4%A0" \o "红霉素"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红霉素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Erythromycin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"https://zh.wikipedia.org/wiki/%E7%BD%97%E7%BA%A2%E9%9C%89%E7%B4%A0" \o "罗红霉素"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罗红霉素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Roxithromycin</w:t>
            </w: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</w:tbl>
    <w:p>
      <w:pP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3" w:name="_Toc11487"/>
      <w:r>
        <w:rPr>
          <w:rFonts w:hint="eastAsia"/>
          <w:lang w:val="en-US" w:eastAsia="zh-CN"/>
        </w:rPr>
        <w:t>分类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14" w:name="_Toc10916"/>
      <w:r>
        <w:rPr>
          <w:rFonts w:hint="eastAsia"/>
          <w:lang w:val="en-US" w:eastAsia="zh-CN"/>
        </w:rPr>
        <w:t>青霉素类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15" w:name="_Toc30934"/>
      <w:r>
        <w:rPr>
          <w:rFonts w:hint="eastAsia"/>
          <w:lang w:val="en-US" w:eastAsia="zh-CN"/>
        </w:rPr>
        <w:t>头孢类</w:t>
      </w:r>
      <w:bookmarkEnd w:id="1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。头孢类药物可分布于身体各个部位，因此各个组织器官发生了感染，只要致病菌对头孢敏感都可以选用它。它是一种杀菌剂，浓度足够的话可以.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16" w:name="_Toc27634"/>
      <w:r>
        <w:rPr>
          <w:rFonts w:hint="eastAsia"/>
        </w:rPr>
        <w:t>3、其他β-内酰胺类，例如美罗培南等等；</w:t>
      </w:r>
      <w:bookmarkEnd w:id="16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17" w:name="_Toc7416"/>
      <w:r>
        <w:rPr>
          <w:rFonts w:hint="eastAsia"/>
        </w:rPr>
        <w:t>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"https://www.baidu.com/s?wd=%E6%B0%A8%E5%9F%BA%E7%B3%96%E8%8B%B7%E7%B1%BB&amp;tn=SE_PcZhidaonwhc_ngpagmjz&amp;rsv_dl=gh_pc_zhidao"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氨基糖苷类</w:t>
      </w:r>
      <w:r>
        <w:rPr>
          <w:rFonts w:hint="eastAsia"/>
        </w:rPr>
        <w:fldChar w:fldCharType="end"/>
      </w:r>
      <w:r>
        <w:rPr>
          <w:rFonts w:hint="eastAsia"/>
        </w:rPr>
        <w:t>，例如链霉素、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"https://www.baidu.com/s?wd=%E5%BA%86%E5%A4%A7%E9%9C%89%E7%B4%A0&amp;tn=SE_PcZhidaonwhc_ngpagmjz&amp;rsv_dl=gh_pc_zhidao"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庆大霉素</w:t>
      </w:r>
      <w:r>
        <w:rPr>
          <w:rFonts w:hint="eastAsia"/>
        </w:rPr>
        <w:fldChar w:fldCharType="end"/>
      </w:r>
      <w:r>
        <w:rPr>
          <w:rFonts w:hint="eastAsia"/>
        </w:rPr>
        <w:t>等等</w:t>
      </w:r>
      <w:bookmarkEnd w:id="17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18" w:name="_Toc16519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"https://www.baidu.com/s?wd=%E5%A4%A7%E7%8E%AF%E5%86%85%E9%85%AF%E7%B1%BB&amp;tn=SE_PcZhidaonwhc_ngpagmjz&amp;rsv_dl=gh_pc_zhidao"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大环内酯类</w:t>
      </w:r>
      <w:r>
        <w:rPr>
          <w:rFonts w:hint="eastAsia"/>
        </w:rPr>
        <w:fldChar w:fldCharType="end"/>
      </w:r>
      <w:r>
        <w:rPr>
          <w:rFonts w:hint="eastAsia"/>
        </w:rPr>
        <w:t>，例如红霉素、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"https://www.baidu.com/s?wd=%E4%B9%99%E9%85%B0%E8%9E%BA%E6%97%8B%E9%9C%89%E7%B4%A0&amp;tn=SE_PcZhidaonwhc_ngpagmjz&amp;rsv_dl=gh_pc_zhidao"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乙酰螺旋霉素</w:t>
      </w:r>
      <w:r>
        <w:rPr>
          <w:rFonts w:hint="eastAsia"/>
        </w:rPr>
        <w:fldChar w:fldCharType="end"/>
      </w:r>
      <w:r>
        <w:rPr>
          <w:rFonts w:hint="eastAsia"/>
        </w:rPr>
        <w:t>等等；</w:t>
      </w:r>
      <w:bookmarkEnd w:id="18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19" w:name="_Toc28899"/>
      <w:r>
        <w:rPr>
          <w:rFonts w:hint="eastAsia"/>
        </w:rPr>
        <w:t>6、磺胺类，例如磺胺甲基异唑、呋喃唑酮等等；</w:t>
      </w:r>
      <w:bookmarkEnd w:id="19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20" w:name="_Toc4584"/>
      <w:r>
        <w:rPr>
          <w:rFonts w:hint="eastAsia"/>
        </w:rPr>
        <w:t>7、喹诺酮类，例如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"https://www.baidu.com/s?wd=%E8%AF%BA%E6%B0%9F%E6%B2%99%E6%98%9F&amp;tn=SE_PcZhidaonwhc_ngpagmjz&amp;rsv_dl=gh_pc_zhidao"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诺氟沙星</w:t>
      </w:r>
      <w:r>
        <w:rPr>
          <w:rFonts w:hint="eastAsia"/>
        </w:rPr>
        <w:fldChar w:fldCharType="end"/>
      </w:r>
      <w:r>
        <w:rPr>
          <w:rFonts w:hint="eastAsia"/>
        </w:rPr>
        <w:t>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"https://www.baidu.com/s?wd=%E7%8E%AF%E4%B8%99%E6%B2%99%E6%98%9F&amp;tn=SE_PcZhidaonwhc_ngpagmjz&amp;rsv_dl=gh_pc_zhidao"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环丙沙星</w:t>
      </w:r>
      <w:r>
        <w:rPr>
          <w:rFonts w:hint="eastAsia"/>
        </w:rPr>
        <w:fldChar w:fldCharType="end"/>
      </w:r>
      <w:r>
        <w:rPr>
          <w:rFonts w:hint="eastAsia"/>
        </w:rPr>
        <w:t>等等；</w:t>
      </w:r>
      <w:bookmarkEnd w:id="20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21" w:name="_Toc20217"/>
      <w:r>
        <w:rPr>
          <w:rFonts w:hint="eastAsia"/>
        </w:rPr>
        <w:t>8、其他类抗生素，例如氯洁霉素（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"https://www.baidu.com/s?wd=%E5%85%8B%E6%9E%97%E9%9C%89%E7%B4%A0&amp;tn=SE_PcZhidaonwhc_ngpagmjz&amp;rsv_dl=gh_pc_zhidao"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克林霉素</w:t>
      </w:r>
      <w:r>
        <w:rPr>
          <w:rFonts w:hint="eastAsia"/>
        </w:rPr>
        <w:fldChar w:fldCharType="end"/>
      </w:r>
      <w:r>
        <w:rPr>
          <w:rFonts w:hint="eastAsia"/>
        </w:rPr>
        <w:t>）、万古霉素、甲硝唑等等；</w:t>
      </w:r>
      <w:bookmarkEnd w:id="21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22" w:name="_Toc21528"/>
      <w:r>
        <w:rPr>
          <w:rFonts w:hint="eastAsia"/>
        </w:rPr>
        <w:t>9、抗真菌药，例如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"https://www.baidu.com/s?wd=%E7%A1%9D%E9%85%B8%E5%92%AA%E5%BA%B7%E5%94%91&amp;tn=SE_PcZhidaonwhc_ngpagmjz&amp;rsv_dl=gh_pc_zhidao"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硝酸咪康唑</w:t>
      </w:r>
      <w:r>
        <w:rPr>
          <w:rFonts w:hint="eastAsia"/>
        </w:rPr>
        <w:fldChar w:fldCharType="end"/>
      </w:r>
      <w:r>
        <w:rPr>
          <w:rFonts w:hint="eastAsia"/>
        </w:rPr>
        <w:t>（达克宁霜、栓）、氟康唑等等；</w:t>
      </w:r>
      <w:bookmarkEnd w:id="22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23" w:name="_Toc31159"/>
      <w:r>
        <w:rPr>
          <w:rFonts w:hint="eastAsia"/>
        </w:rPr>
        <w:t>10、抗病毒药，例如吗啉呱（病毒灵）、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"https://www.baidu.com/s?wd=%E5%88%A9%E5%B7%B4%E9%9F%A6%E6%9E%97&amp;tn=SE_PcZhidaonwhc_ngpagmjz&amp;rsv_dl=gh_pc_zhidao"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利巴韦林</w:t>
      </w:r>
      <w:r>
        <w:rPr>
          <w:rFonts w:hint="eastAsia"/>
        </w:rPr>
        <w:fldChar w:fldCharType="end"/>
      </w:r>
      <w:r>
        <w:rPr>
          <w:rFonts w:hint="eastAsia"/>
        </w:rPr>
        <w:t>（病毒唑）等等；</w:t>
      </w:r>
      <w:bookmarkEnd w:id="23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24" w:name="_Toc27673"/>
      <w:r>
        <w:rPr>
          <w:rFonts w:hint="eastAsia"/>
        </w:rPr>
        <w:t>11、其他抗感染药物，例如利福平、异烟肼、乙胺丁醇等等。</w:t>
      </w:r>
      <w:bookmarkEnd w:id="24"/>
    </w:p>
    <w:p>
      <w:pPr>
        <w:pStyle w:val="3"/>
        <w:rPr>
          <w:rFonts w:hint="eastAsia"/>
        </w:rPr>
      </w:pPr>
      <w:bookmarkStart w:id="25" w:name="_Toc9380"/>
      <w:bookmarkEnd w:id="25"/>
    </w:p>
    <w:p>
      <w:pPr>
        <w:pStyle w:val="2"/>
        <w:rPr>
          <w:rFonts w:hint="eastAsia"/>
          <w:lang w:val="en-US" w:eastAsia="zh-CN"/>
        </w:rPr>
      </w:pPr>
      <w:bookmarkStart w:id="26" w:name="_Toc24479"/>
      <w:r>
        <w:rPr>
          <w:rFonts w:hint="eastAsia"/>
          <w:lang w:val="en-US" w:eastAsia="zh-CN"/>
        </w:rPr>
        <w:t>比较</w:t>
      </w:r>
      <w:bookmarkEnd w:id="2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阿莫西林属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27" w:name="_Toc148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青霉素类药物，其对细菌杀伤能力一般比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"https://www.baidu.com/s?wd=%E5%A4%B4%E5%AD%A2%E7%B1%BB%E6%8A%97%E7%94%9F%E7%B4%A0&amp;tn=SE_PcZhidaonwhc_ngpagmjz&amp;rsv_dl=gh_pc_zhidao"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头孢类抗生素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差一点；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6173"/>
      <w:r>
        <w:rPr>
          <w:rFonts w:hint="eastAsia"/>
        </w:rPr>
        <w:t>头孢比阿莫西林安全得多,过敏反应少</w:t>
      </w:r>
      <w:bookmarkEnd w:id="28"/>
    </w:p>
    <w:p>
      <w:pPr>
        <w:pStyle w:val="3"/>
        <w:rPr>
          <w:rFonts w:hint="eastAsia"/>
        </w:rPr>
      </w:pPr>
      <w:bookmarkStart w:id="29" w:name="_Toc15311"/>
      <w:r>
        <w:rPr>
          <w:rFonts w:hint="eastAsia"/>
        </w:rPr>
        <w:t>头孢菌素与青霉素相比具有抗菌谱较广，耐青霉素酶，疗效高、毒性低，过敏反应少等优点</w:t>
      </w:r>
      <w:bookmarkEnd w:id="29"/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1579"/>
      <w:r>
        <w:rPr>
          <w:rFonts w:hint="eastAsia"/>
          <w:lang w:val="en-US" w:eastAsia="zh-CN"/>
        </w:rPr>
        <w:t>黑名单类抗生素 （副作用太大）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30269"/>
      <w:r>
        <w:t>然而由于自身的毒性。氨基糖胺类抗生素如今也不太使用了。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18628"/>
      <w:r>
        <w:t>氯霉素的毒性较大，在发达国家不到万不得已不会使用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30823"/>
      <w:r>
        <w:t>磺胺类抗生素</w:t>
      </w:r>
      <w:r>
        <w:rPr>
          <w:rFonts w:hint="eastAsia"/>
          <w:lang w:val="en-US" w:eastAsia="zh-CN"/>
        </w:rPr>
        <w:t xml:space="preserve"> </w:t>
      </w:r>
      <w:r>
        <w:t>肝中毒</w:t>
      </w:r>
      <w:bookmarkEnd w:id="3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8"/>
          <w:szCs w:val="18"/>
          <w:shd w:val="clear" w:fill="FFFFFF"/>
        </w:rPr>
        <w:t>。时至今日，磺胺类抗生素已经很少被使用，因为很多细菌都演化出了耐药性，而且这类药物可能会引起肝中毒。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1412"/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"https://zh.wikipedia.org/wiki/%E6%B0%A8%E5%9F%BA%E7%B3%96%E8%8B%B7%E7%B1%BB%E6%8A%97%E7%94%9F%E7%B4%A0" \o "氨基糖苷类抗生素"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</w:rPr>
        <w:t>氨基糖苷类抗生素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eastAsia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15"/>
          <w:szCs w:val="15"/>
          <w:u w:val="none"/>
          <w:lang w:val="en-US" w:eastAsia="zh-CN" w:bidi="ar"/>
        </w:rPr>
        <w:t xml:space="preserve">  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  <w:t>听力损害</w:t>
      </w:r>
      <w:bookmarkEnd w:id="34"/>
    </w:p>
    <w:tbl>
      <w:tblPr>
        <w:tblStyle w:val="14"/>
        <w:tblW w:w="4000" w:type="pct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1224"/>
        <w:gridCol w:w="1061"/>
        <w:gridCol w:w="2581"/>
        <w:gridCol w:w="1305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5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"https://zh.wikipedia.org/wiki/%E6%B0%A8%E5%9F%BA%E7%B3%96%E8%8B%B7%E7%B1%BB%E6%8A%97%E7%94%9F%E7%B4%A0" \o "氨基糖苷类抗生素"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氨基糖苷类抗生素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"https://zh.wikipedia.org/wiki/%E9%98%BF%E7%B1%B3%E5%8D%A1%E6%98%9F" \o "阿米卡星"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阿米卡星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amikacin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Amikin</w:t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革兰氏阴性菌感染，如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"https://zh.wikipedia.org/wiki/%E5%A4%A7%E8%82%A0%E6%9D%86%E8%8F%8C" \o "大肠杆菌"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大肠杆菌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"https://zh.wikipedia.org/w/index.php?title=%E5%85%8B%E9%9B%B7%E4%BC%AF%E6%B0%8F%E8%8F%8C&amp;action=edit&amp;redlink=1" \o "克雷伯氏菌（页面不存在）"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</w:rPr>
              <w:t>克雷伯氏菌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"https://zh.wikipedia.org/wiki/%E7%BB%BF%E8%84%93%E6%9D%86%E8%8F%8C" \o "绿脓杆菌"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绿脓杆菌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21" w:afterAutospacing="0"/>
              <w:ind w:left="336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  <w:t>听力损害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21" w:afterAutospacing="0"/>
              <w:ind w:left="336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  <w:t>眩晕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21" w:afterAutospacing="0"/>
              <w:ind w:left="336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  <w:t>肾毒性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"https://zh.wikipedia.org/wiki/%E5%BA%86%E5%A4%A7%E9%9C%89%E7%B4%A0" \o "庆大霉素"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庆大霉素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Gentamycin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Garamycin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"https://zh.wikipedia.org/wiki/%E5%8D%A1%E9%82%A3%E9%9C%89%E7%B4%A0" \o "卡那霉素"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卡那霉素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Kanamycin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Kantrex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"https://zh.wikipedia.org/wiki/%E6%96%B0%E9%9C%89%E7%B4%A0" \o "新霉素"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新霉素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Neomycin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"https://zh.wikipedia.org/wiki/%E5%A5%88%E6%9B%BF%E7%B1%B3%E6%98%9F" \o "奈替米星"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奈替米星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Netilmicin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Netromycin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"https://zh.wikipedia.org/wiki/%E9%93%BE%E9%9C%89%E7%B4%A0" \o "链霉素"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链霉素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Streptomycin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"https://zh.wikipedia.org/wiki/%E5%A6%A5%E5%B8%83%E9%9C%89%E7%B4%A0" \o "妥布霉素"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妥布霉素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Tobramycin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Nebcin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"https://zh.wikipedia.org/wiki/%E5%B7%B4%E9%BE%99%E9%9C%89%E7%B4%A0" \o "巴龙霉素"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巴龙霉素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Paromomycin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Humatin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5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"https://zh.wikipedia.org/w/index.php?title=%E5%AE%89%E8%8E%8E%E9%9C%89%E7%B4%A0%E7%B1%BB&amp;action=edit&amp;redlink=1" \o "安莎霉素类（页面不存在）"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b/>
                <w:i w:val="0"/>
                <w:caps w:val="0"/>
                <w:color w:val="A55858"/>
                <w:spacing w:val="0"/>
                <w:sz w:val="15"/>
                <w:szCs w:val="15"/>
                <w:u w:val="none"/>
              </w:rPr>
              <w:t>安莎霉素类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pStyle w:val="3"/>
        <w:bidi w:val="0"/>
        <w:rPr>
          <w:rFonts w:hint="default" w:eastAsia="宋体"/>
          <w:lang w:val="en-US" w:eastAsia="zh-CN"/>
        </w:rPr>
      </w:pPr>
      <w:bookmarkStart w:id="35" w:name="_Toc5387"/>
      <w:r>
        <w:rPr>
          <w:rFonts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single"/>
        </w:rPr>
        <w:fldChar w:fldCharType="begin"/>
      </w:r>
      <w:r>
        <w:rPr>
          <w:rFonts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single"/>
        </w:rPr>
        <w:instrText xml:space="preserve"> HYPERLINK "https://zh.wikipedia.org/wiki/%E5%9B%9B%E7%92%B0%E7%B4%A0%E9%A1%9E%E6%8A%97%E7%94%9F%E7%B4%A0" \o "" </w:instrText>
      </w:r>
      <w:r>
        <w:rPr>
          <w:rFonts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single"/>
        </w:rPr>
        <w:fldChar w:fldCharType="separate"/>
      </w:r>
      <w:r>
        <w:rPr>
          <w:rStyle w:val="17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single"/>
        </w:rPr>
        <w:t>四环素类抗生素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single"/>
        </w:rPr>
        <w:fldChar w:fldCharType="end"/>
      </w:r>
      <w:r>
        <w:rPr>
          <w:rFonts w:hint="eastAsia" w:ascii="sans-serif" w:hAnsi="sans-serif" w:eastAsia="宋体" w:cs="sans-serif"/>
          <w:b/>
          <w:i w:val="0"/>
          <w:caps w:val="0"/>
          <w:color w:val="0B0080"/>
          <w:spacing w:val="0"/>
          <w:sz w:val="15"/>
          <w:szCs w:val="15"/>
          <w:u w:val="single"/>
          <w:lang w:val="en-US" w:eastAsia="zh-CN"/>
        </w:rPr>
        <w:t xml:space="preserve">  四环素牙</w:t>
      </w:r>
      <w:bookmarkEnd w:id="35"/>
    </w:p>
    <w:p>
      <w:pPr>
        <w:pStyle w:val="2"/>
        <w:bidi w:val="0"/>
        <w:rPr>
          <w:rFonts w:hint="eastAsia"/>
          <w:lang w:val="en-US" w:eastAsia="zh-CN"/>
        </w:rPr>
      </w:pPr>
      <w:bookmarkStart w:id="36" w:name="_Toc24845"/>
      <w:r>
        <w:rPr>
          <w:rFonts w:hint="eastAsia"/>
          <w:lang w:val="en-US" w:eastAsia="zh-CN"/>
        </w:rPr>
        <w:t>Ref</w:t>
      </w:r>
      <w:bookmarkEnd w:id="3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阿莫西林和头孢类药有什么区别_百度知道.html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抗细菌药 - 维基百科，自由的百科全书.html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抗生素简史——关于抗生素不得不说的事儿- X-MOL资讯.html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17137"/>
    <w:multiLevelType w:val="multilevel"/>
    <w:tmpl w:val="BD3171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98D4B35"/>
    <w:multiLevelType w:val="singleLevel"/>
    <w:tmpl w:val="C98D4B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65140A1"/>
    <w:multiLevelType w:val="multilevel"/>
    <w:tmpl w:val="365140A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3220B"/>
    <w:rsid w:val="005A2A70"/>
    <w:rsid w:val="00C506E5"/>
    <w:rsid w:val="00EC15C3"/>
    <w:rsid w:val="028E55B2"/>
    <w:rsid w:val="03236450"/>
    <w:rsid w:val="041400B1"/>
    <w:rsid w:val="04B756BA"/>
    <w:rsid w:val="06F4000D"/>
    <w:rsid w:val="070E3CF4"/>
    <w:rsid w:val="077D6CC2"/>
    <w:rsid w:val="08325F53"/>
    <w:rsid w:val="09CC4512"/>
    <w:rsid w:val="0A532279"/>
    <w:rsid w:val="0D584B3C"/>
    <w:rsid w:val="0D661574"/>
    <w:rsid w:val="0F9A61DA"/>
    <w:rsid w:val="0FAD2756"/>
    <w:rsid w:val="1143220B"/>
    <w:rsid w:val="130C4706"/>
    <w:rsid w:val="13D1461C"/>
    <w:rsid w:val="15116704"/>
    <w:rsid w:val="15646FCD"/>
    <w:rsid w:val="18170954"/>
    <w:rsid w:val="18422DD1"/>
    <w:rsid w:val="18597362"/>
    <w:rsid w:val="189C637E"/>
    <w:rsid w:val="197D2309"/>
    <w:rsid w:val="1AB47823"/>
    <w:rsid w:val="1C8B0734"/>
    <w:rsid w:val="1CBC39F9"/>
    <w:rsid w:val="1EE36F43"/>
    <w:rsid w:val="1FAE5ED0"/>
    <w:rsid w:val="20266C59"/>
    <w:rsid w:val="29136D79"/>
    <w:rsid w:val="2C9B437C"/>
    <w:rsid w:val="2CEF6EB8"/>
    <w:rsid w:val="2D1534A7"/>
    <w:rsid w:val="2D2C37EB"/>
    <w:rsid w:val="31AF5C3F"/>
    <w:rsid w:val="35101C71"/>
    <w:rsid w:val="362B0F44"/>
    <w:rsid w:val="376635E2"/>
    <w:rsid w:val="38E168CC"/>
    <w:rsid w:val="398A59C7"/>
    <w:rsid w:val="3B063234"/>
    <w:rsid w:val="3EA2715E"/>
    <w:rsid w:val="3EA363B4"/>
    <w:rsid w:val="3EA615EC"/>
    <w:rsid w:val="3EAA6899"/>
    <w:rsid w:val="3EEC28A8"/>
    <w:rsid w:val="3FC44A7F"/>
    <w:rsid w:val="3FF81EB8"/>
    <w:rsid w:val="41CD409D"/>
    <w:rsid w:val="428A734E"/>
    <w:rsid w:val="45590F2C"/>
    <w:rsid w:val="466B6F03"/>
    <w:rsid w:val="498D6CFD"/>
    <w:rsid w:val="4A4D3B4D"/>
    <w:rsid w:val="4A8A6D64"/>
    <w:rsid w:val="4AB60C3F"/>
    <w:rsid w:val="4B172929"/>
    <w:rsid w:val="4EB40D7B"/>
    <w:rsid w:val="507312EE"/>
    <w:rsid w:val="54535EF3"/>
    <w:rsid w:val="54DA6C3A"/>
    <w:rsid w:val="581A5297"/>
    <w:rsid w:val="5B82600C"/>
    <w:rsid w:val="5CC3630D"/>
    <w:rsid w:val="5CD45A2D"/>
    <w:rsid w:val="5D1009ED"/>
    <w:rsid w:val="5DA11130"/>
    <w:rsid w:val="5ECB3926"/>
    <w:rsid w:val="5ED3066A"/>
    <w:rsid w:val="5EE3443E"/>
    <w:rsid w:val="5FEE5E3E"/>
    <w:rsid w:val="653246E6"/>
    <w:rsid w:val="68BF5770"/>
    <w:rsid w:val="68DC69FE"/>
    <w:rsid w:val="6BB77E1F"/>
    <w:rsid w:val="6BFC5048"/>
    <w:rsid w:val="6C7C5E7B"/>
    <w:rsid w:val="6D535020"/>
    <w:rsid w:val="7045770F"/>
    <w:rsid w:val="70C454F8"/>
    <w:rsid w:val="734F27B0"/>
    <w:rsid w:val="740E1768"/>
    <w:rsid w:val="78B3437E"/>
    <w:rsid w:val="79D847DF"/>
    <w:rsid w:val="7BBC389B"/>
    <w:rsid w:val="7BE37A03"/>
    <w:rsid w:val="7BE910E7"/>
    <w:rsid w:val="7F31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2018-06-05T01:29:00Z</dcterms:created>
  <dc:creator>ATI老哇的爪子007</dc:creator>
  <cp:lastModifiedBy>ATI老哇的爪子007</cp:lastModifiedBy>
  <dcterms:modified xsi:type="dcterms:W3CDTF">2020-01-06T18:02:40Z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